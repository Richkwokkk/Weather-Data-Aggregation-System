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54F5" w14:textId="3C23C84D" w:rsidR="00F0776D" w:rsidRPr="00245FB5" w:rsidRDefault="00F0776D" w:rsidP="003D13BE">
      <w:pPr>
        <w:pStyle w:val="ListParagraph"/>
        <w:numPr>
          <w:ilvl w:val="0"/>
          <w:numId w:val="9"/>
        </w:numPr>
        <w:rPr>
          <w:rFonts w:eastAsia="Kaiti TC" w:cs="Calibri"/>
          <w:b/>
          <w:bCs/>
          <w:sz w:val="21"/>
          <w:szCs w:val="21"/>
          <w:lang w:val="en-US"/>
        </w:rPr>
      </w:pPr>
      <w:r w:rsidRPr="00245FB5">
        <w:rPr>
          <w:rFonts w:eastAsia="Kaiti TC" w:cs="Calibri"/>
          <w:b/>
          <w:bCs/>
          <w:sz w:val="21"/>
          <w:szCs w:val="21"/>
          <w:lang w:val="en-US"/>
        </w:rPr>
        <w:t>Overview and Components</w:t>
      </w:r>
    </w:p>
    <w:p w14:paraId="7DB859E8" w14:textId="77777777" w:rsidR="00666347" w:rsidRDefault="00F0776D" w:rsidP="00666347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Aggregation Server</w:t>
      </w:r>
    </w:p>
    <w:p w14:paraId="31291456" w14:textId="4161CE56" w:rsidR="00F0776D" w:rsidRPr="00666347" w:rsidRDefault="00F0776D" w:rsidP="00666347">
      <w:pPr>
        <w:pStyle w:val="ListParagraph"/>
        <w:ind w:left="1440"/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Central component that handles weather data aggregation, processes client requests, and manages content server updates</w:t>
      </w:r>
    </w:p>
    <w:p w14:paraId="5B3792B8" w14:textId="78FB968A" w:rsidR="00F0776D" w:rsidRPr="00666347" w:rsidRDefault="00F0776D" w:rsidP="00666347">
      <w:pPr>
        <w:pStyle w:val="ListParagraph"/>
        <w:numPr>
          <w:ilvl w:val="0"/>
          <w:numId w:val="12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 w:hint="eastAsia"/>
          <w:sz w:val="21"/>
          <w:szCs w:val="21"/>
          <w:lang w:val="en-US"/>
        </w:rPr>
        <w:t>S</w:t>
      </w:r>
      <w:r w:rsidRPr="00666347">
        <w:rPr>
          <w:rFonts w:eastAsia="Kaiti TC" w:cs="Calibri"/>
          <w:sz w:val="21"/>
          <w:szCs w:val="21"/>
          <w:lang w:val="en-US"/>
        </w:rPr>
        <w:t>tore and manage weather data.</w:t>
      </w:r>
    </w:p>
    <w:p w14:paraId="2783F0D6" w14:textId="77777777" w:rsidR="00F0776D" w:rsidRPr="00666347" w:rsidRDefault="00F0776D" w:rsidP="00666347">
      <w:pPr>
        <w:pStyle w:val="ListParagraph"/>
        <w:numPr>
          <w:ilvl w:val="0"/>
          <w:numId w:val="12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 xml:space="preserve">Ensure consistency using </w:t>
      </w:r>
      <w:proofErr w:type="spellStart"/>
      <w:r w:rsidRPr="0066634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666347">
        <w:rPr>
          <w:rFonts w:eastAsia="Kaiti TC" w:cs="Calibri"/>
          <w:sz w:val="21"/>
          <w:szCs w:val="21"/>
          <w:lang w:val="en-US"/>
        </w:rPr>
        <w:t xml:space="preserve"> clocks.</w:t>
      </w:r>
    </w:p>
    <w:p w14:paraId="7D1056F2" w14:textId="77777777" w:rsidR="00F0776D" w:rsidRPr="00666347" w:rsidRDefault="00F0776D" w:rsidP="00666347">
      <w:pPr>
        <w:pStyle w:val="ListParagraph"/>
        <w:numPr>
          <w:ilvl w:val="0"/>
          <w:numId w:val="12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Handle multi-threaded interactions safely.</w:t>
      </w:r>
    </w:p>
    <w:p w14:paraId="7E62F917" w14:textId="77777777" w:rsidR="00F0776D" w:rsidRPr="00666347" w:rsidRDefault="00F0776D" w:rsidP="00666347">
      <w:pPr>
        <w:pStyle w:val="ListParagraph"/>
        <w:numPr>
          <w:ilvl w:val="0"/>
          <w:numId w:val="12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Expire outdated or stale weather data.</w:t>
      </w:r>
    </w:p>
    <w:p w14:paraId="6CE307D5" w14:textId="77777777" w:rsidR="00666347" w:rsidRDefault="00F0776D" w:rsidP="00666347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Client</w:t>
      </w:r>
    </w:p>
    <w:p w14:paraId="46385A83" w14:textId="60358584" w:rsidR="00F0776D" w:rsidRPr="00666347" w:rsidRDefault="00F0776D" w:rsidP="00666347">
      <w:pPr>
        <w:pStyle w:val="ListParagraph"/>
        <w:ind w:left="1440"/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Requests weather data from the aggregation server</w:t>
      </w:r>
    </w:p>
    <w:p w14:paraId="3329474A" w14:textId="77777777" w:rsidR="00F0776D" w:rsidRPr="00666347" w:rsidRDefault="00F0776D" w:rsidP="00666347">
      <w:pPr>
        <w:pStyle w:val="ListParagraph"/>
        <w:numPr>
          <w:ilvl w:val="0"/>
          <w:numId w:val="11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Send HTTP GET requests.</w:t>
      </w:r>
    </w:p>
    <w:p w14:paraId="37921D72" w14:textId="77777777" w:rsidR="00F0776D" w:rsidRPr="00666347" w:rsidRDefault="00F0776D" w:rsidP="00666347">
      <w:pPr>
        <w:pStyle w:val="ListParagraph"/>
        <w:numPr>
          <w:ilvl w:val="0"/>
          <w:numId w:val="11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 xml:space="preserve">Handle response data, including </w:t>
      </w:r>
      <w:proofErr w:type="spellStart"/>
      <w:r w:rsidRPr="0066634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666347">
        <w:rPr>
          <w:rFonts w:eastAsia="Kaiti TC" w:cs="Calibri"/>
          <w:sz w:val="21"/>
          <w:szCs w:val="21"/>
          <w:lang w:val="en-US"/>
        </w:rPr>
        <w:t xml:space="preserve"> clock timestamp validation.</w:t>
      </w:r>
    </w:p>
    <w:p w14:paraId="18401496" w14:textId="7C147324" w:rsidR="00F0776D" w:rsidRPr="00666347" w:rsidRDefault="00F0776D" w:rsidP="00666347">
      <w:pPr>
        <w:pStyle w:val="ListParagraph"/>
        <w:numPr>
          <w:ilvl w:val="0"/>
          <w:numId w:val="11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Manage failures and retries.</w:t>
      </w:r>
    </w:p>
    <w:p w14:paraId="3332DD55" w14:textId="77777777" w:rsidR="00666347" w:rsidRDefault="00F0776D" w:rsidP="00666347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Content Server</w:t>
      </w:r>
    </w:p>
    <w:p w14:paraId="72E97DA4" w14:textId="005015B7" w:rsidR="00F0776D" w:rsidRPr="00666347" w:rsidRDefault="00F0776D" w:rsidP="00666347">
      <w:pPr>
        <w:pStyle w:val="ListParagraph"/>
        <w:ind w:left="1440"/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Supplies new weather data to the aggregation server</w:t>
      </w:r>
    </w:p>
    <w:p w14:paraId="356167AD" w14:textId="77777777" w:rsidR="00F0776D" w:rsidRPr="00666347" w:rsidRDefault="00F0776D" w:rsidP="00666347">
      <w:pPr>
        <w:pStyle w:val="ListParagraph"/>
        <w:numPr>
          <w:ilvl w:val="0"/>
          <w:numId w:val="13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Send HTTP PUT requests with updated weather data.</w:t>
      </w:r>
    </w:p>
    <w:p w14:paraId="21A310A6" w14:textId="77777777" w:rsidR="00F0776D" w:rsidRPr="00666347" w:rsidRDefault="00F0776D" w:rsidP="00666347">
      <w:pPr>
        <w:pStyle w:val="ListParagraph"/>
        <w:numPr>
          <w:ilvl w:val="0"/>
          <w:numId w:val="13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 xml:space="preserve">Ensure data integrity and order using </w:t>
      </w:r>
      <w:proofErr w:type="spellStart"/>
      <w:r w:rsidRPr="0066634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666347">
        <w:rPr>
          <w:rFonts w:eastAsia="Kaiti TC" w:cs="Calibri"/>
          <w:sz w:val="21"/>
          <w:szCs w:val="21"/>
          <w:lang w:val="en-US"/>
        </w:rPr>
        <w:t xml:space="preserve"> clocks.</w:t>
      </w:r>
    </w:p>
    <w:p w14:paraId="23FAB6C8" w14:textId="72BEED50" w:rsidR="00F0776D" w:rsidRPr="00666347" w:rsidRDefault="00F0776D" w:rsidP="00666347">
      <w:pPr>
        <w:pStyle w:val="ListParagraph"/>
        <w:numPr>
          <w:ilvl w:val="0"/>
          <w:numId w:val="13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Maintain communication with the aggregation server to prevent data expiration.</w:t>
      </w:r>
    </w:p>
    <w:p w14:paraId="01897C63" w14:textId="77777777" w:rsidR="00F0776D" w:rsidRPr="00245FB5" w:rsidRDefault="00F0776D" w:rsidP="00F0776D">
      <w:pPr>
        <w:pStyle w:val="ListParagraph"/>
        <w:numPr>
          <w:ilvl w:val="0"/>
          <w:numId w:val="9"/>
        </w:numPr>
        <w:rPr>
          <w:rFonts w:eastAsia="Kaiti TC" w:cs="Calibri"/>
          <w:b/>
          <w:bCs/>
          <w:sz w:val="21"/>
          <w:szCs w:val="21"/>
          <w:lang w:val="en-US"/>
        </w:rPr>
      </w:pPr>
      <w:r w:rsidRPr="00245FB5">
        <w:rPr>
          <w:rFonts w:eastAsia="Kaiti TC" w:cs="Calibri"/>
          <w:b/>
          <w:bCs/>
          <w:sz w:val="21"/>
          <w:szCs w:val="21"/>
          <w:lang w:val="en-US"/>
        </w:rPr>
        <w:t>Data Flow and Interactions</w:t>
      </w:r>
    </w:p>
    <w:p w14:paraId="7036BE83" w14:textId="29A8C5C4" w:rsidR="00F0776D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Client Request Flow</w:t>
      </w:r>
    </w:p>
    <w:p w14:paraId="342A8443" w14:textId="77777777" w:rsidR="00F0776D" w:rsidRPr="00666347" w:rsidRDefault="00F0776D" w:rsidP="00666347">
      <w:pPr>
        <w:pStyle w:val="ListParagraph"/>
        <w:numPr>
          <w:ilvl w:val="0"/>
          <w:numId w:val="14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client sends an HTTP GET request to the aggregation server.</w:t>
      </w:r>
    </w:p>
    <w:p w14:paraId="29246268" w14:textId="77777777" w:rsidR="00F0776D" w:rsidRPr="00666347" w:rsidRDefault="00F0776D" w:rsidP="00666347">
      <w:pPr>
        <w:pStyle w:val="ListParagraph"/>
        <w:numPr>
          <w:ilvl w:val="0"/>
          <w:numId w:val="14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aggregation server checks its stored weather data.</w:t>
      </w:r>
    </w:p>
    <w:p w14:paraId="031E0EF6" w14:textId="77777777" w:rsidR="00F0776D" w:rsidRPr="00666347" w:rsidRDefault="00F0776D" w:rsidP="00666347">
      <w:pPr>
        <w:pStyle w:val="ListParagraph"/>
        <w:numPr>
          <w:ilvl w:val="0"/>
          <w:numId w:val="14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 xml:space="preserve">The server responds with the latest weather data, including the associated </w:t>
      </w:r>
      <w:proofErr w:type="spellStart"/>
      <w:r w:rsidRPr="0066634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666347">
        <w:rPr>
          <w:rFonts w:eastAsia="Kaiti TC" w:cs="Calibri"/>
          <w:sz w:val="21"/>
          <w:szCs w:val="21"/>
          <w:lang w:val="en-US"/>
        </w:rPr>
        <w:t xml:space="preserve"> clock timestamp.</w:t>
      </w:r>
    </w:p>
    <w:p w14:paraId="3EB89803" w14:textId="77777777" w:rsidR="00F0776D" w:rsidRPr="00666347" w:rsidRDefault="00F0776D" w:rsidP="00666347">
      <w:pPr>
        <w:pStyle w:val="ListParagraph"/>
        <w:numPr>
          <w:ilvl w:val="0"/>
          <w:numId w:val="14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client validates the timestamp and displays the data.</w:t>
      </w:r>
    </w:p>
    <w:p w14:paraId="4DBD358B" w14:textId="4AB7C5D9" w:rsidR="00F0776D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Content Server Update Flow</w:t>
      </w:r>
    </w:p>
    <w:p w14:paraId="5DF3C332" w14:textId="77777777" w:rsidR="00F0776D" w:rsidRPr="00666347" w:rsidRDefault="00F0776D" w:rsidP="00666347">
      <w:pPr>
        <w:pStyle w:val="ListParagraph"/>
        <w:numPr>
          <w:ilvl w:val="0"/>
          <w:numId w:val="15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content server sends an HTTP PUT request with updated weather data.</w:t>
      </w:r>
    </w:p>
    <w:p w14:paraId="494E956A" w14:textId="77777777" w:rsidR="00F0776D" w:rsidRPr="00666347" w:rsidRDefault="00F0776D" w:rsidP="00666347">
      <w:pPr>
        <w:pStyle w:val="ListParagraph"/>
        <w:numPr>
          <w:ilvl w:val="0"/>
          <w:numId w:val="15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 xml:space="preserve">The aggregation server serializes the incoming PUT requests based on the </w:t>
      </w:r>
      <w:proofErr w:type="spellStart"/>
      <w:r w:rsidRPr="0066634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666347">
        <w:rPr>
          <w:rFonts w:eastAsia="Kaiti TC" w:cs="Calibri"/>
          <w:sz w:val="21"/>
          <w:szCs w:val="21"/>
          <w:lang w:val="en-US"/>
        </w:rPr>
        <w:t xml:space="preserve"> clock timestamps.</w:t>
      </w:r>
    </w:p>
    <w:p w14:paraId="64FADC3D" w14:textId="77777777" w:rsidR="00111EF6" w:rsidRPr="00666347" w:rsidRDefault="00F0776D" w:rsidP="00666347">
      <w:pPr>
        <w:pStyle w:val="ListParagraph"/>
        <w:numPr>
          <w:ilvl w:val="0"/>
          <w:numId w:val="15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server updates its stored data, replacing the old information.</w:t>
      </w:r>
    </w:p>
    <w:p w14:paraId="703F1228" w14:textId="4B49B03C" w:rsidR="00111EF6" w:rsidRPr="00666347" w:rsidRDefault="00F0776D" w:rsidP="00666347">
      <w:pPr>
        <w:pStyle w:val="ListParagraph"/>
        <w:numPr>
          <w:ilvl w:val="0"/>
          <w:numId w:val="15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server acknowledges the content server with the updated status and timestamp.</w:t>
      </w:r>
    </w:p>
    <w:p w14:paraId="37BB4B1F" w14:textId="072DE0EA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Data Expiry and Consistency</w:t>
      </w:r>
    </w:p>
    <w:p w14:paraId="4847858D" w14:textId="77777777" w:rsidR="00111EF6" w:rsidRPr="00666347" w:rsidRDefault="00F0776D" w:rsidP="00666347">
      <w:pPr>
        <w:pStyle w:val="ListParagraph"/>
        <w:numPr>
          <w:ilvl w:val="0"/>
          <w:numId w:val="16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aggregation server continuously checks for inactive content servers. If a content server has not communicated within the last 30 seconds, its data is expired and removed.</w:t>
      </w:r>
    </w:p>
    <w:p w14:paraId="4DA906CB" w14:textId="64BB2E00" w:rsidR="00F0776D" w:rsidRPr="00666347" w:rsidRDefault="00F0776D" w:rsidP="00666347">
      <w:pPr>
        <w:pStyle w:val="ListParagraph"/>
        <w:numPr>
          <w:ilvl w:val="0"/>
          <w:numId w:val="16"/>
        </w:numPr>
        <w:rPr>
          <w:rFonts w:eastAsia="Kaiti TC" w:cs="Calibri"/>
          <w:sz w:val="21"/>
          <w:szCs w:val="21"/>
          <w:lang w:val="en-US"/>
        </w:rPr>
      </w:pPr>
      <w:r w:rsidRPr="00666347">
        <w:rPr>
          <w:rFonts w:eastAsia="Kaiti TC" w:cs="Calibri"/>
          <w:sz w:val="21"/>
          <w:szCs w:val="21"/>
          <w:lang w:val="en-US"/>
        </w:rPr>
        <w:t>The aggregation server ensures that only the most recent 20 updates are retained, removing older data as necessary.</w:t>
      </w:r>
      <w:r w:rsidR="00245FB5" w:rsidRPr="00245FB5">
        <w:t xml:space="preserve"> </w:t>
      </w:r>
    </w:p>
    <w:p w14:paraId="12AE9CCF" w14:textId="2C22F36E" w:rsidR="00245FB5" w:rsidRPr="0090018E" w:rsidRDefault="0090018E" w:rsidP="0090018E">
      <w:pPr>
        <w:jc w:val="center"/>
      </w:pPr>
      <w:r w:rsidRPr="00245FB5">
        <w:rPr>
          <w:rFonts w:eastAsia="Kaiti TC" w:cs="Calibri"/>
          <w:noProof/>
          <w:sz w:val="21"/>
          <w:szCs w:val="21"/>
          <w:lang w:val="en-US"/>
        </w:rPr>
        <w:lastRenderedPageBreak/>
        <w:drawing>
          <wp:inline distT="0" distB="0" distL="0" distR="0" wp14:anchorId="173E4362" wp14:editId="3F0E8C23">
            <wp:extent cx="5731510" cy="3439160"/>
            <wp:effectExtent l="12700" t="12700" r="8890" b="15240"/>
            <wp:docPr id="1644468974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68974" name="Picture 1" descr="A diagram of a software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://www.plantuml.com/plantuml/img/ZLHDRzim3BthLt2NVM08CA0t7uOQRfgrwzh0yR3BBeB59a9bAPFeTiMm_pvQZXUvSRRu9ehlyV6HrdaWwQbjZ7Yby5vRX79ULFdjucOEjP4X246Q34A-NdjSIzBEmWhz8tfuqhI1mjcW0w6jd-6Bj7AD3Le2QHKphQhxra2-l1BY3Lpq_8LhjivoJX3xKWdxZloN0FxURvZ8u0Afn1yj1dhxBeqlsvTn_BdL7k-Ckf0aXs0JTTr8BkofCAv-66u2EO_VKD86_GxnMoIw2gExRdPY0bfrJ4g9WTiA-C-QOsvdsJOQzzkLEEpAerHZbIVMI4131T8DCpCcWnJPNofEpE1wTNSxvaap1wAwEsIWBVLdRMiVXp_8QxTCXvVUDINMg1zHzHeP0JwDHD5_5wH44nSXRFGsYDq4PhEFXqkImM9UCLNqIepzF09OVjq33fVEpMQfPHd4_GWJcHrzQae6VRSZmKSI3dHEv-qTYUExDExfFsvyggfbj2J-cQFfJdVGq_K3Prlw3Pv0dsHjhDxv6_6HibidU7sIahH21ddnUKB6tf5SATqnI7vTwhWiHtWdTBvu8k2x1UIBPpZx005hPrKGv_mRTe_Y7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A24DC0" wp14:editId="2FD6005B">
            <wp:extent cx="5731510" cy="2105025"/>
            <wp:effectExtent l="12700" t="12700" r="8890" b="15875"/>
            <wp:docPr id="7101082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82" name="Picture 2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C9DF00" w14:textId="77777777" w:rsidR="00111EF6" w:rsidRPr="00245FB5" w:rsidRDefault="00F0776D" w:rsidP="00F0776D">
      <w:pPr>
        <w:pStyle w:val="ListParagraph"/>
        <w:numPr>
          <w:ilvl w:val="0"/>
          <w:numId w:val="9"/>
        </w:numPr>
        <w:rPr>
          <w:rFonts w:eastAsia="Kaiti TC" w:cs="Calibri"/>
          <w:b/>
          <w:bCs/>
          <w:sz w:val="21"/>
          <w:szCs w:val="21"/>
          <w:lang w:val="en-US"/>
        </w:rPr>
      </w:pPr>
      <w:r w:rsidRPr="00245FB5">
        <w:rPr>
          <w:rFonts w:eastAsia="Kaiti TC" w:cs="Calibri"/>
          <w:b/>
          <w:bCs/>
          <w:sz w:val="21"/>
          <w:szCs w:val="21"/>
          <w:lang w:val="en-US"/>
        </w:rPr>
        <w:t>Concurrency and Thread Safety</w:t>
      </w:r>
    </w:p>
    <w:p w14:paraId="785DBBF0" w14:textId="061A24A3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Concurrency Management</w:t>
      </w:r>
    </w:p>
    <w:p w14:paraId="7AFDA7C3" w14:textId="77777777" w:rsidR="00111EF6" w:rsidRPr="00E60127" w:rsidRDefault="00F0776D" w:rsidP="00E60127">
      <w:pPr>
        <w:pStyle w:val="ListParagraph"/>
        <w:numPr>
          <w:ilvl w:val="0"/>
          <w:numId w:val="17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The aggregation server handles multiple simultaneous GET and PUT requests.</w:t>
      </w:r>
    </w:p>
    <w:p w14:paraId="6FF82D3C" w14:textId="77777777" w:rsidR="00111EF6" w:rsidRPr="00E60127" w:rsidRDefault="00F0776D" w:rsidP="00E60127">
      <w:pPr>
        <w:pStyle w:val="ListParagraph"/>
        <w:numPr>
          <w:ilvl w:val="0"/>
          <w:numId w:val="17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 xml:space="preserve">Synchronization is managed using </w:t>
      </w:r>
      <w:proofErr w:type="spellStart"/>
      <w:r w:rsidRPr="00E6012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E60127">
        <w:rPr>
          <w:rFonts w:eastAsia="Kaiti TC" w:cs="Calibri"/>
          <w:sz w:val="21"/>
          <w:szCs w:val="21"/>
          <w:lang w:val="en-US"/>
        </w:rPr>
        <w:t xml:space="preserve"> clocks to ensure that requests are processed in the correct order.</w:t>
      </w:r>
    </w:p>
    <w:p w14:paraId="0AC53FC2" w14:textId="33FC3A76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Thread Safety</w:t>
      </w:r>
    </w:p>
    <w:p w14:paraId="137501E1" w14:textId="77777777" w:rsidR="00111EF6" w:rsidRPr="00E60127" w:rsidRDefault="00F0776D" w:rsidP="00E60127">
      <w:pPr>
        <w:pStyle w:val="ListParagraph"/>
        <w:numPr>
          <w:ilvl w:val="0"/>
          <w:numId w:val="18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Locks or synchronized blocks are used to prevent race conditions during data access and updates.</w:t>
      </w:r>
    </w:p>
    <w:p w14:paraId="5987F58B" w14:textId="77777777" w:rsidR="00111EF6" w:rsidRPr="00E60127" w:rsidRDefault="00F0776D" w:rsidP="00E60127">
      <w:pPr>
        <w:pStyle w:val="ListParagraph"/>
        <w:numPr>
          <w:ilvl w:val="0"/>
          <w:numId w:val="18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Careful design ensures no deadlocks by avoiding nested locks and maintaining a clear lock hierarchy.</w:t>
      </w:r>
    </w:p>
    <w:p w14:paraId="77B70D21" w14:textId="6E5B9203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Multi-threading Strategy</w:t>
      </w:r>
    </w:p>
    <w:p w14:paraId="1E9E139C" w14:textId="77777777" w:rsidR="00111EF6" w:rsidRPr="00E60127" w:rsidRDefault="00F0776D" w:rsidP="00E60127">
      <w:pPr>
        <w:pStyle w:val="ListParagraph"/>
        <w:numPr>
          <w:ilvl w:val="0"/>
          <w:numId w:val="19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Request Handler Threads: Separate threads handle incoming client and content server requests.</w:t>
      </w:r>
    </w:p>
    <w:p w14:paraId="4F67044B" w14:textId="77777777" w:rsidR="00111EF6" w:rsidRPr="00E60127" w:rsidRDefault="00F0776D" w:rsidP="00E60127">
      <w:pPr>
        <w:pStyle w:val="ListParagraph"/>
        <w:numPr>
          <w:ilvl w:val="0"/>
          <w:numId w:val="19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Data Management Thread: A dedicated thread manages data expiry and cleanup.</w:t>
      </w:r>
    </w:p>
    <w:p w14:paraId="6E1FE182" w14:textId="0819588E" w:rsidR="00F0776D" w:rsidRPr="00E60127" w:rsidRDefault="00F0776D" w:rsidP="00E60127">
      <w:pPr>
        <w:pStyle w:val="ListParagraph"/>
        <w:numPr>
          <w:ilvl w:val="0"/>
          <w:numId w:val="19"/>
        </w:numPr>
        <w:rPr>
          <w:rFonts w:eastAsia="Kaiti TC" w:cs="Calibri"/>
          <w:sz w:val="21"/>
          <w:szCs w:val="21"/>
          <w:lang w:val="en-US"/>
        </w:rPr>
      </w:pPr>
      <w:proofErr w:type="spellStart"/>
      <w:r w:rsidRPr="00E60127">
        <w:rPr>
          <w:rFonts w:eastAsia="Kaiti TC" w:cs="Calibri"/>
          <w:sz w:val="21"/>
          <w:szCs w:val="21"/>
          <w:lang w:val="en-US"/>
        </w:rPr>
        <w:lastRenderedPageBreak/>
        <w:t>Lamport</w:t>
      </w:r>
      <w:proofErr w:type="spellEnd"/>
      <w:r w:rsidRPr="00E60127">
        <w:rPr>
          <w:rFonts w:eastAsia="Kaiti TC" w:cs="Calibri"/>
          <w:sz w:val="21"/>
          <w:szCs w:val="21"/>
          <w:lang w:val="en-US"/>
        </w:rPr>
        <w:t xml:space="preserve"> Clock Update: Each thread is responsible for updating its local </w:t>
      </w:r>
      <w:proofErr w:type="spellStart"/>
      <w:r w:rsidRPr="00E6012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E60127">
        <w:rPr>
          <w:rFonts w:eastAsia="Kaiti TC" w:cs="Calibri"/>
          <w:sz w:val="21"/>
          <w:szCs w:val="21"/>
          <w:lang w:val="en-US"/>
        </w:rPr>
        <w:t xml:space="preserve"> clock upon sending or receiving messages.</w:t>
      </w:r>
    </w:p>
    <w:p w14:paraId="7CA01297" w14:textId="77777777" w:rsidR="00111EF6" w:rsidRPr="00245FB5" w:rsidRDefault="00F0776D" w:rsidP="00F0776D">
      <w:pPr>
        <w:pStyle w:val="ListParagraph"/>
        <w:numPr>
          <w:ilvl w:val="0"/>
          <w:numId w:val="9"/>
        </w:numPr>
        <w:rPr>
          <w:rFonts w:eastAsia="Kaiti TC" w:cs="Calibri"/>
          <w:b/>
          <w:bCs/>
          <w:sz w:val="21"/>
          <w:szCs w:val="21"/>
          <w:lang w:val="en-US"/>
        </w:rPr>
      </w:pPr>
      <w:proofErr w:type="spellStart"/>
      <w:r w:rsidRPr="00245FB5">
        <w:rPr>
          <w:rFonts w:eastAsia="Kaiti TC" w:cs="Calibri"/>
          <w:b/>
          <w:bCs/>
          <w:sz w:val="21"/>
          <w:szCs w:val="21"/>
          <w:lang w:val="en-US"/>
        </w:rPr>
        <w:t>Lamport</w:t>
      </w:r>
      <w:proofErr w:type="spellEnd"/>
      <w:r w:rsidRPr="00245FB5">
        <w:rPr>
          <w:rFonts w:eastAsia="Kaiti TC" w:cs="Calibri"/>
          <w:b/>
          <w:bCs/>
          <w:sz w:val="21"/>
          <w:szCs w:val="21"/>
          <w:lang w:val="en-US"/>
        </w:rPr>
        <w:t xml:space="preserve"> Clock Implementation</w:t>
      </w:r>
    </w:p>
    <w:p w14:paraId="3EB53B44" w14:textId="49FD726D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Clock Management</w:t>
      </w:r>
    </w:p>
    <w:p w14:paraId="7B8975A9" w14:textId="77777777" w:rsidR="00111EF6" w:rsidRPr="00E60127" w:rsidRDefault="00F0776D" w:rsidP="00E60127">
      <w:pPr>
        <w:pStyle w:val="ListParagraph"/>
        <w:numPr>
          <w:ilvl w:val="0"/>
          <w:numId w:val="20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 xml:space="preserve">Each entity (Client, Content Server, Aggregation Server) maintains a local </w:t>
      </w:r>
      <w:proofErr w:type="spellStart"/>
      <w:r w:rsidRPr="00E6012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E60127">
        <w:rPr>
          <w:rFonts w:eastAsia="Kaiti TC" w:cs="Calibri"/>
          <w:sz w:val="21"/>
          <w:szCs w:val="21"/>
          <w:lang w:val="en-US"/>
        </w:rPr>
        <w:t xml:space="preserve"> clock.</w:t>
      </w:r>
    </w:p>
    <w:p w14:paraId="09A6E42C" w14:textId="77777777" w:rsidR="00111EF6" w:rsidRPr="00E60127" w:rsidRDefault="00F0776D" w:rsidP="00E60127">
      <w:pPr>
        <w:pStyle w:val="ListParagraph"/>
        <w:numPr>
          <w:ilvl w:val="0"/>
          <w:numId w:val="20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Clocks are updated based on send, receive, and process events.</w:t>
      </w:r>
    </w:p>
    <w:p w14:paraId="02454060" w14:textId="1B1BAAAC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Clock Synchronization</w:t>
      </w:r>
    </w:p>
    <w:p w14:paraId="20B6F974" w14:textId="77777777" w:rsidR="00111EF6" w:rsidRPr="00E60127" w:rsidRDefault="00F0776D" w:rsidP="00E60127">
      <w:pPr>
        <w:pStyle w:val="ListParagraph"/>
        <w:numPr>
          <w:ilvl w:val="0"/>
          <w:numId w:val="21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 xml:space="preserve">When an entity sends a message, it attaches its </w:t>
      </w:r>
      <w:proofErr w:type="spellStart"/>
      <w:r w:rsidRPr="00E6012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E60127">
        <w:rPr>
          <w:rFonts w:eastAsia="Kaiti TC" w:cs="Calibri"/>
          <w:sz w:val="21"/>
          <w:szCs w:val="21"/>
          <w:lang w:val="en-US"/>
        </w:rPr>
        <w:t xml:space="preserve"> clock timestamp.</w:t>
      </w:r>
    </w:p>
    <w:p w14:paraId="73921F4E" w14:textId="1DE2CBF3" w:rsidR="00F0776D" w:rsidRPr="00E60127" w:rsidRDefault="00F0776D" w:rsidP="00E60127">
      <w:pPr>
        <w:pStyle w:val="ListParagraph"/>
        <w:numPr>
          <w:ilvl w:val="0"/>
          <w:numId w:val="21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Upon receiving a message, the recipient compares its local clock with the received timestamp and updates its clock accordingly.</w:t>
      </w:r>
    </w:p>
    <w:p w14:paraId="164FC268" w14:textId="0F6F519E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Message Tagging</w:t>
      </w:r>
    </w:p>
    <w:p w14:paraId="7A92501E" w14:textId="77777777" w:rsidR="00111EF6" w:rsidRPr="00E60127" w:rsidRDefault="00F0776D" w:rsidP="00E60127">
      <w:pPr>
        <w:pStyle w:val="ListParagraph"/>
        <w:numPr>
          <w:ilvl w:val="0"/>
          <w:numId w:val="22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 xml:space="preserve">All HTTP requests and responses include </w:t>
      </w:r>
      <w:proofErr w:type="spellStart"/>
      <w:r w:rsidRPr="00E60127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E60127">
        <w:rPr>
          <w:rFonts w:eastAsia="Kaiti TC" w:cs="Calibri"/>
          <w:sz w:val="21"/>
          <w:szCs w:val="21"/>
          <w:lang w:val="en-US"/>
        </w:rPr>
        <w:t xml:space="preserve"> clock timestamps in their headers.</w:t>
      </w:r>
    </w:p>
    <w:p w14:paraId="1AF16CE0" w14:textId="1A81A48C" w:rsidR="00F0776D" w:rsidRPr="00E60127" w:rsidRDefault="00F0776D" w:rsidP="00E60127">
      <w:pPr>
        <w:pStyle w:val="ListParagraph"/>
        <w:numPr>
          <w:ilvl w:val="0"/>
          <w:numId w:val="22"/>
        </w:numPr>
        <w:rPr>
          <w:rFonts w:eastAsia="Kaiti TC" w:cs="Calibri"/>
          <w:sz w:val="21"/>
          <w:szCs w:val="21"/>
          <w:lang w:val="en-US"/>
        </w:rPr>
      </w:pPr>
      <w:r w:rsidRPr="00E60127">
        <w:rPr>
          <w:rFonts w:eastAsia="Kaiti TC" w:cs="Calibri"/>
          <w:sz w:val="21"/>
          <w:szCs w:val="21"/>
          <w:lang w:val="en-US"/>
        </w:rPr>
        <w:t>This ensures that all entities have a consistent view of event ordering.</w:t>
      </w:r>
    </w:p>
    <w:p w14:paraId="3AEA8379" w14:textId="5A18971E" w:rsidR="00F0776D" w:rsidRPr="00245FB5" w:rsidRDefault="00F0776D" w:rsidP="00111EF6">
      <w:pPr>
        <w:pStyle w:val="ListParagraph"/>
        <w:numPr>
          <w:ilvl w:val="0"/>
          <w:numId w:val="9"/>
        </w:numPr>
        <w:rPr>
          <w:rFonts w:eastAsia="Kaiti TC" w:cs="Calibri"/>
          <w:b/>
          <w:bCs/>
          <w:sz w:val="21"/>
          <w:szCs w:val="21"/>
          <w:lang w:val="en-US"/>
        </w:rPr>
      </w:pPr>
      <w:r w:rsidRPr="00245FB5">
        <w:rPr>
          <w:rFonts w:eastAsia="Kaiti TC" w:cs="Calibri"/>
          <w:b/>
          <w:bCs/>
          <w:sz w:val="21"/>
          <w:szCs w:val="21"/>
          <w:lang w:val="en-US"/>
        </w:rPr>
        <w:t>Failure Management</w:t>
      </w:r>
    </w:p>
    <w:p w14:paraId="315B2436" w14:textId="29847793" w:rsidR="00F0776D" w:rsidRPr="00245FB5" w:rsidRDefault="00F0776D" w:rsidP="00111EF6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Client-Side Failures</w:t>
      </w:r>
    </w:p>
    <w:p w14:paraId="108906F5" w14:textId="77777777" w:rsidR="00F0776D" w:rsidRPr="005B253F" w:rsidRDefault="00F0776D" w:rsidP="005B253F">
      <w:pPr>
        <w:pStyle w:val="ListParagraph"/>
        <w:numPr>
          <w:ilvl w:val="0"/>
          <w:numId w:val="23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Clients implement retry logic for failed GET requests.</w:t>
      </w:r>
    </w:p>
    <w:p w14:paraId="73DCA896" w14:textId="77777777" w:rsidR="00F0776D" w:rsidRPr="005B253F" w:rsidRDefault="00F0776D" w:rsidP="005B253F">
      <w:pPr>
        <w:pStyle w:val="ListParagraph"/>
        <w:numPr>
          <w:ilvl w:val="0"/>
          <w:numId w:val="23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Timeout mechanisms ensure clients do not hang indefinitely.</w:t>
      </w:r>
    </w:p>
    <w:p w14:paraId="72830303" w14:textId="59EBFD12" w:rsidR="00F0776D" w:rsidRPr="00245FB5" w:rsidRDefault="00F0776D" w:rsidP="00111EF6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Server-Side Failures</w:t>
      </w:r>
    </w:p>
    <w:p w14:paraId="2717898B" w14:textId="77777777" w:rsidR="00F0776D" w:rsidRPr="005B253F" w:rsidRDefault="00F0776D" w:rsidP="005B253F">
      <w:pPr>
        <w:pStyle w:val="ListParagraph"/>
        <w:numPr>
          <w:ilvl w:val="0"/>
          <w:numId w:val="24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The aggregation server uses fallback mechanisms to handle failure scenarios, such as failing to contact a content server.</w:t>
      </w:r>
    </w:p>
    <w:p w14:paraId="3EA13DBA" w14:textId="4D587DFF" w:rsidR="00F0776D" w:rsidRPr="00245FB5" w:rsidRDefault="00F0776D" w:rsidP="00111EF6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Network Failures</w:t>
      </w:r>
    </w:p>
    <w:p w14:paraId="4AC9CEED" w14:textId="77777777" w:rsidR="00F0776D" w:rsidRPr="005B253F" w:rsidRDefault="00F0776D" w:rsidP="005B253F">
      <w:pPr>
        <w:pStyle w:val="ListParagraph"/>
        <w:numPr>
          <w:ilvl w:val="0"/>
          <w:numId w:val="24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Both clients and servers have mechanisms to detect and recover from network interruptions.</w:t>
      </w:r>
    </w:p>
    <w:p w14:paraId="3B144971" w14:textId="77777777" w:rsidR="00F0776D" w:rsidRPr="005B253F" w:rsidRDefault="00F0776D" w:rsidP="005B253F">
      <w:pPr>
        <w:pStyle w:val="ListParagraph"/>
        <w:numPr>
          <w:ilvl w:val="0"/>
          <w:numId w:val="24"/>
        </w:numPr>
        <w:rPr>
          <w:rFonts w:eastAsia="Kaiti TC" w:cs="Calibri"/>
          <w:sz w:val="21"/>
          <w:szCs w:val="21"/>
          <w:lang w:val="en-US"/>
        </w:rPr>
      </w:pPr>
      <w:proofErr w:type="spellStart"/>
      <w:r w:rsidRPr="005B253F">
        <w:rPr>
          <w:rFonts w:eastAsia="Kaiti TC" w:cs="Calibri"/>
          <w:sz w:val="21"/>
          <w:szCs w:val="21"/>
          <w:lang w:val="en-US"/>
        </w:rPr>
        <w:t>Lamport</w:t>
      </w:r>
      <w:proofErr w:type="spellEnd"/>
      <w:r w:rsidRPr="005B253F">
        <w:rPr>
          <w:rFonts w:eastAsia="Kaiti TC" w:cs="Calibri"/>
          <w:sz w:val="21"/>
          <w:szCs w:val="21"/>
          <w:lang w:val="en-US"/>
        </w:rPr>
        <w:t xml:space="preserve"> clocks help ensure consistency even if a message is delayed due to network issues.</w:t>
      </w:r>
    </w:p>
    <w:p w14:paraId="14524ABF" w14:textId="0083C3D0" w:rsidR="00F0776D" w:rsidRPr="00245FB5" w:rsidRDefault="00F0776D" w:rsidP="00111EF6">
      <w:pPr>
        <w:pStyle w:val="ListParagraph"/>
        <w:numPr>
          <w:ilvl w:val="0"/>
          <w:numId w:val="9"/>
        </w:numPr>
        <w:rPr>
          <w:rFonts w:eastAsia="Kaiti TC" w:cs="Calibri"/>
          <w:b/>
          <w:bCs/>
          <w:sz w:val="21"/>
          <w:szCs w:val="21"/>
          <w:lang w:val="en-US"/>
        </w:rPr>
      </w:pPr>
      <w:r w:rsidRPr="00245FB5">
        <w:rPr>
          <w:rFonts w:eastAsia="Kaiti TC" w:cs="Calibri"/>
          <w:b/>
          <w:bCs/>
          <w:sz w:val="21"/>
          <w:szCs w:val="21"/>
          <w:lang w:val="en-US"/>
        </w:rPr>
        <w:t>Testing Strategy</w:t>
      </w:r>
    </w:p>
    <w:p w14:paraId="0783A97C" w14:textId="2E800C6F" w:rsidR="00F0776D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Unit Testing</w:t>
      </w:r>
    </w:p>
    <w:p w14:paraId="6109B889" w14:textId="77777777" w:rsidR="00F0776D" w:rsidRPr="005B253F" w:rsidRDefault="00F0776D" w:rsidP="005B253F">
      <w:pPr>
        <w:pStyle w:val="ListParagraph"/>
        <w:numPr>
          <w:ilvl w:val="0"/>
          <w:numId w:val="25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Test individual components such as request handlers, data storage, and clock management.</w:t>
      </w:r>
    </w:p>
    <w:p w14:paraId="3E4DC0E8" w14:textId="0169D518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Integration Testing</w:t>
      </w:r>
    </w:p>
    <w:p w14:paraId="3A8F56D9" w14:textId="77777777" w:rsidR="00111EF6" w:rsidRPr="005B253F" w:rsidRDefault="00F0776D" w:rsidP="005B253F">
      <w:pPr>
        <w:pStyle w:val="ListParagraph"/>
        <w:numPr>
          <w:ilvl w:val="0"/>
          <w:numId w:val="25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Simulate complete workflows, including client requests and content server updates.</w:t>
      </w:r>
    </w:p>
    <w:p w14:paraId="10278E58" w14:textId="3A99D50E" w:rsidR="00F0776D" w:rsidRPr="005B253F" w:rsidRDefault="00F0776D" w:rsidP="005B253F">
      <w:pPr>
        <w:pStyle w:val="ListParagraph"/>
        <w:numPr>
          <w:ilvl w:val="0"/>
          <w:numId w:val="25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Test scenarios with simultaneous GET and PUT requests to validate synchronization.</w:t>
      </w:r>
    </w:p>
    <w:p w14:paraId="36E36CCE" w14:textId="5420BA3B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Concurrency Testing</w:t>
      </w:r>
    </w:p>
    <w:p w14:paraId="01B96B04" w14:textId="77777777" w:rsidR="00111EF6" w:rsidRPr="005B253F" w:rsidRDefault="00F0776D" w:rsidP="005B253F">
      <w:pPr>
        <w:pStyle w:val="ListParagraph"/>
        <w:numPr>
          <w:ilvl w:val="0"/>
          <w:numId w:val="26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 xml:space="preserve">Stress </w:t>
      </w:r>
      <w:proofErr w:type="gramStart"/>
      <w:r w:rsidRPr="005B253F">
        <w:rPr>
          <w:rFonts w:eastAsia="Kaiti TC" w:cs="Calibri"/>
          <w:sz w:val="21"/>
          <w:szCs w:val="21"/>
          <w:lang w:val="en-US"/>
        </w:rPr>
        <w:t>test</w:t>
      </w:r>
      <w:proofErr w:type="gramEnd"/>
      <w:r w:rsidRPr="005B253F">
        <w:rPr>
          <w:rFonts w:eastAsia="Kaiti TC" w:cs="Calibri"/>
          <w:sz w:val="21"/>
          <w:szCs w:val="21"/>
          <w:lang w:val="en-US"/>
        </w:rPr>
        <w:t xml:space="preserve"> the server with multiple threads to ensure thread safety.</w:t>
      </w:r>
    </w:p>
    <w:p w14:paraId="2A77E9FB" w14:textId="17F73503" w:rsidR="00F0776D" w:rsidRPr="005B253F" w:rsidRDefault="00F0776D" w:rsidP="005B253F">
      <w:pPr>
        <w:pStyle w:val="ListParagraph"/>
        <w:numPr>
          <w:ilvl w:val="0"/>
          <w:numId w:val="26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Test for race conditions, deadlocks, and proper handling of expired data.</w:t>
      </w:r>
    </w:p>
    <w:p w14:paraId="1C97A4A2" w14:textId="06955257" w:rsidR="00111EF6" w:rsidRPr="00245FB5" w:rsidRDefault="00F0776D" w:rsidP="00F0776D">
      <w:pPr>
        <w:pStyle w:val="ListParagraph"/>
        <w:numPr>
          <w:ilvl w:val="1"/>
          <w:numId w:val="9"/>
        </w:numPr>
        <w:rPr>
          <w:rFonts w:eastAsia="Kaiti TC" w:cs="Calibri"/>
          <w:sz w:val="21"/>
          <w:szCs w:val="21"/>
          <w:lang w:val="en-US"/>
        </w:rPr>
      </w:pPr>
      <w:r w:rsidRPr="00245FB5">
        <w:rPr>
          <w:rFonts w:eastAsia="Kaiti TC" w:cs="Calibri"/>
          <w:sz w:val="21"/>
          <w:szCs w:val="21"/>
          <w:lang w:val="en-US"/>
        </w:rPr>
        <w:t>Failure Testing</w:t>
      </w:r>
    </w:p>
    <w:p w14:paraId="2F086EB9" w14:textId="219AE191" w:rsidR="00F0776D" w:rsidRPr="005B253F" w:rsidRDefault="00F0776D" w:rsidP="005B253F">
      <w:pPr>
        <w:pStyle w:val="ListParagraph"/>
        <w:numPr>
          <w:ilvl w:val="0"/>
          <w:numId w:val="27"/>
        </w:numPr>
        <w:rPr>
          <w:rFonts w:eastAsia="Kaiti TC" w:cs="Calibri"/>
          <w:sz w:val="21"/>
          <w:szCs w:val="21"/>
          <w:lang w:val="en-US"/>
        </w:rPr>
      </w:pPr>
      <w:r w:rsidRPr="005B253F">
        <w:rPr>
          <w:rFonts w:eastAsia="Kaiti TC" w:cs="Calibri"/>
          <w:sz w:val="21"/>
          <w:szCs w:val="21"/>
          <w:lang w:val="en-US"/>
        </w:rPr>
        <w:t>Simulate network failures, server crashes, and client disconnections to ensure reliable recovery.</w:t>
      </w:r>
    </w:p>
    <w:sectPr w:rsidR="00F0776D" w:rsidRPr="005B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1513"/>
    <w:multiLevelType w:val="hybridMultilevel"/>
    <w:tmpl w:val="6BD42E9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400B16"/>
    <w:multiLevelType w:val="multilevel"/>
    <w:tmpl w:val="EDD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2F8E"/>
    <w:multiLevelType w:val="multilevel"/>
    <w:tmpl w:val="31A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914A6"/>
    <w:multiLevelType w:val="multilevel"/>
    <w:tmpl w:val="C94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16081"/>
    <w:multiLevelType w:val="hybridMultilevel"/>
    <w:tmpl w:val="D1C89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14F43"/>
    <w:multiLevelType w:val="hybridMultilevel"/>
    <w:tmpl w:val="E7207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861D6"/>
    <w:multiLevelType w:val="hybridMultilevel"/>
    <w:tmpl w:val="119CEF6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0E7E60"/>
    <w:multiLevelType w:val="hybridMultilevel"/>
    <w:tmpl w:val="EB20F06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7B2845"/>
    <w:multiLevelType w:val="hybridMultilevel"/>
    <w:tmpl w:val="4C6EABC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B30CD2"/>
    <w:multiLevelType w:val="hybridMultilevel"/>
    <w:tmpl w:val="242E45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D813AA"/>
    <w:multiLevelType w:val="multilevel"/>
    <w:tmpl w:val="44C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7E36"/>
    <w:multiLevelType w:val="hybridMultilevel"/>
    <w:tmpl w:val="71F6545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91227C"/>
    <w:multiLevelType w:val="hybridMultilevel"/>
    <w:tmpl w:val="6954131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8A3C37"/>
    <w:multiLevelType w:val="multilevel"/>
    <w:tmpl w:val="7C9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945DE"/>
    <w:multiLevelType w:val="hybridMultilevel"/>
    <w:tmpl w:val="14A4382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B976E9"/>
    <w:multiLevelType w:val="multilevel"/>
    <w:tmpl w:val="350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6375C"/>
    <w:multiLevelType w:val="multilevel"/>
    <w:tmpl w:val="00C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D7163"/>
    <w:multiLevelType w:val="hybridMultilevel"/>
    <w:tmpl w:val="526C92B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6364B2"/>
    <w:multiLevelType w:val="hybridMultilevel"/>
    <w:tmpl w:val="A9CC6B2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313843"/>
    <w:multiLevelType w:val="hybridMultilevel"/>
    <w:tmpl w:val="3294A9C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947DED"/>
    <w:multiLevelType w:val="hybridMultilevel"/>
    <w:tmpl w:val="787801A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9E53AF"/>
    <w:multiLevelType w:val="hybridMultilevel"/>
    <w:tmpl w:val="2C9CCB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872525"/>
    <w:multiLevelType w:val="hybridMultilevel"/>
    <w:tmpl w:val="7DD6102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09848D4"/>
    <w:multiLevelType w:val="hybridMultilevel"/>
    <w:tmpl w:val="6FBE276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0C285E"/>
    <w:multiLevelType w:val="hybridMultilevel"/>
    <w:tmpl w:val="BA5A9D7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BBA6D8F"/>
    <w:multiLevelType w:val="hybridMultilevel"/>
    <w:tmpl w:val="960A6DD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70866042">
    <w:abstractNumId w:val="3"/>
  </w:num>
  <w:num w:numId="2" w16cid:durableId="1003894660">
    <w:abstractNumId w:val="1"/>
  </w:num>
  <w:num w:numId="3" w16cid:durableId="19738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15948800">
    <w:abstractNumId w:val="15"/>
  </w:num>
  <w:num w:numId="5" w16cid:durableId="398021649">
    <w:abstractNumId w:val="2"/>
  </w:num>
  <w:num w:numId="6" w16cid:durableId="2076052681">
    <w:abstractNumId w:val="16"/>
  </w:num>
  <w:num w:numId="7" w16cid:durableId="1461920441">
    <w:abstractNumId w:val="10"/>
  </w:num>
  <w:num w:numId="8" w16cid:durableId="2133354100">
    <w:abstractNumId w:val="13"/>
  </w:num>
  <w:num w:numId="9" w16cid:durableId="694430296">
    <w:abstractNumId w:val="5"/>
  </w:num>
  <w:num w:numId="10" w16cid:durableId="1945840104">
    <w:abstractNumId w:val="4"/>
  </w:num>
  <w:num w:numId="11" w16cid:durableId="1938905666">
    <w:abstractNumId w:val="24"/>
  </w:num>
  <w:num w:numId="12" w16cid:durableId="1855459571">
    <w:abstractNumId w:val="20"/>
  </w:num>
  <w:num w:numId="13" w16cid:durableId="376706712">
    <w:abstractNumId w:val="22"/>
  </w:num>
  <w:num w:numId="14" w16cid:durableId="852458549">
    <w:abstractNumId w:val="12"/>
  </w:num>
  <w:num w:numId="15" w16cid:durableId="2039155009">
    <w:abstractNumId w:val="8"/>
  </w:num>
  <w:num w:numId="16" w16cid:durableId="649753968">
    <w:abstractNumId w:val="6"/>
  </w:num>
  <w:num w:numId="17" w16cid:durableId="1852601092">
    <w:abstractNumId w:val="9"/>
  </w:num>
  <w:num w:numId="18" w16cid:durableId="2047245072">
    <w:abstractNumId w:val="19"/>
  </w:num>
  <w:num w:numId="19" w16cid:durableId="1250698404">
    <w:abstractNumId w:val="23"/>
  </w:num>
  <w:num w:numId="20" w16cid:durableId="925262092">
    <w:abstractNumId w:val="18"/>
  </w:num>
  <w:num w:numId="21" w16cid:durableId="348072131">
    <w:abstractNumId w:val="25"/>
  </w:num>
  <w:num w:numId="22" w16cid:durableId="2074506163">
    <w:abstractNumId w:val="17"/>
  </w:num>
  <w:num w:numId="23" w16cid:durableId="1863862841">
    <w:abstractNumId w:val="7"/>
  </w:num>
  <w:num w:numId="24" w16cid:durableId="471363262">
    <w:abstractNumId w:val="11"/>
  </w:num>
  <w:num w:numId="25" w16cid:durableId="530263416">
    <w:abstractNumId w:val="0"/>
  </w:num>
  <w:num w:numId="26" w16cid:durableId="2104721242">
    <w:abstractNumId w:val="21"/>
  </w:num>
  <w:num w:numId="27" w16cid:durableId="11740282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AD"/>
    <w:rsid w:val="0002171B"/>
    <w:rsid w:val="00111EF6"/>
    <w:rsid w:val="00141CB0"/>
    <w:rsid w:val="001764B9"/>
    <w:rsid w:val="001F5739"/>
    <w:rsid w:val="00245FB5"/>
    <w:rsid w:val="00275898"/>
    <w:rsid w:val="0032083F"/>
    <w:rsid w:val="00365D9E"/>
    <w:rsid w:val="00391036"/>
    <w:rsid w:val="003A5BC0"/>
    <w:rsid w:val="003C326B"/>
    <w:rsid w:val="003D13BE"/>
    <w:rsid w:val="00440922"/>
    <w:rsid w:val="00565F95"/>
    <w:rsid w:val="005B253F"/>
    <w:rsid w:val="00666347"/>
    <w:rsid w:val="008126A8"/>
    <w:rsid w:val="00834109"/>
    <w:rsid w:val="0090018E"/>
    <w:rsid w:val="00903B27"/>
    <w:rsid w:val="009C6520"/>
    <w:rsid w:val="00A20E17"/>
    <w:rsid w:val="00A36BB1"/>
    <w:rsid w:val="00B219AD"/>
    <w:rsid w:val="00BB547F"/>
    <w:rsid w:val="00D32692"/>
    <w:rsid w:val="00E60127"/>
    <w:rsid w:val="00EC179E"/>
    <w:rsid w:val="00F0776D"/>
    <w:rsid w:val="00F65A00"/>
    <w:rsid w:val="00F75539"/>
    <w:rsid w:val="00FB2793"/>
    <w:rsid w:val="00FF312C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47D7"/>
  <w15:chartTrackingRefBased/>
  <w15:docId w15:val="{DACB52F7-5EAD-4547-B2E8-01372E95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34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Feinan Guo (Student)</dc:creator>
  <cp:keywords/>
  <dc:description/>
  <cp:lastModifiedBy>Feinan Guo (Student)</cp:lastModifiedBy>
  <cp:revision>17</cp:revision>
  <dcterms:created xsi:type="dcterms:W3CDTF">2024-08-15T01:50:00Z</dcterms:created>
  <dcterms:modified xsi:type="dcterms:W3CDTF">2024-08-24T12:49:00Z</dcterms:modified>
</cp:coreProperties>
</file>